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61157" w:rsidP="00861157" w:rsidRDefault="00861157" w14:paraId="7A609406" w14:textId="77777777">
      <w:pPr>
        <w:pStyle w:val="Title"/>
        <w:jc w:val="center"/>
      </w:pPr>
      <w:r>
        <w:t>JUnit</w:t>
      </w:r>
    </w:p>
    <w:p w:rsidR="00A453C6" w:rsidP="00861157" w:rsidRDefault="00EE6201" w14:paraId="661BB2EC" w14:textId="77777777">
      <w:pPr>
        <w:pStyle w:val="Heading1"/>
      </w:pPr>
      <w:r>
        <w:t>What is JUnit?</w:t>
      </w:r>
    </w:p>
    <w:p w:rsidR="00EE6201" w:rsidP="00EE6201" w:rsidRDefault="00EE6201" w14:paraId="4FABF49B" w14:textId="77777777">
      <w:pPr>
        <w:pStyle w:val="ListParagraph"/>
        <w:numPr>
          <w:ilvl w:val="0"/>
          <w:numId w:val="1"/>
        </w:numPr>
      </w:pPr>
      <w:r w:rsidRPr="00EE6201">
        <w:t xml:space="preserve">JUnit is a unit testing open-source framework for the Java programming language. Java Developers use this framework to write and execute </w:t>
      </w:r>
      <w:r w:rsidRPr="00EE6201">
        <w:rPr>
          <w:b/>
          <w:bCs/>
        </w:rPr>
        <w:t>automated tests</w:t>
      </w:r>
      <w:r w:rsidRPr="00EE6201">
        <w:t>. In Java, there are test cases that have to be re-executed every time a new code is added.</w:t>
      </w:r>
    </w:p>
    <w:p w:rsidR="00EE6201" w:rsidP="00EE6201" w:rsidRDefault="00EE6201" w14:paraId="12D3B53A" w14:textId="77777777">
      <w:pPr>
        <w:pStyle w:val="ListParagraph"/>
        <w:numPr>
          <w:ilvl w:val="0"/>
          <w:numId w:val="1"/>
        </w:numPr>
      </w:pPr>
      <w:r w:rsidRPr="00EE6201">
        <w:t xml:space="preserve">JUnit plays a huge role when it comes to regression testing. </w:t>
      </w:r>
      <w:r w:rsidRPr="00EE6201">
        <w:rPr>
          <w:b/>
          <w:bCs/>
        </w:rPr>
        <w:t>Regression Testing</w:t>
      </w:r>
      <w:r w:rsidRPr="00EE6201">
        <w:t xml:space="preserve"> is a type of software testing that checks if the recent changes made to the code do not adversely affect the previously written code.</w:t>
      </w:r>
    </w:p>
    <w:p w:rsidR="00EE6201" w:rsidP="00EE6201" w:rsidRDefault="00EE6201" w14:paraId="5EDC4085" w14:textId="77777777">
      <w:pPr>
        <w:pStyle w:val="Heading2"/>
      </w:pPr>
      <w:r>
        <w:t>What is Unit Testing?</w:t>
      </w:r>
    </w:p>
    <w:p w:rsidR="00EE6201" w:rsidP="00EE6201" w:rsidRDefault="00EE6201" w14:paraId="42A40EF9" w14:textId="77777777">
      <w:pPr>
        <w:pStyle w:val="ListParagraph"/>
        <w:numPr>
          <w:ilvl w:val="0"/>
          <w:numId w:val="1"/>
        </w:numPr>
      </w:pPr>
      <w:r>
        <w:t xml:space="preserve">A </w:t>
      </w:r>
      <w:r w:rsidRPr="00EE6201">
        <w:rPr>
          <w:b/>
          <w:bCs/>
        </w:rPr>
        <w:t xml:space="preserve">unit </w:t>
      </w:r>
      <w:r w:rsidRPr="00EE6201">
        <w:t>indicates the smallest bit of code that can be fetched out of the system. This small bit can be a line of the code, a method, or a class. The smaller the chunk of code, the better it is, as smaller chunks will tend to run faster.</w:t>
      </w:r>
    </w:p>
    <w:p w:rsidR="00EE6201" w:rsidP="00EE6201" w:rsidRDefault="00EE6201" w14:paraId="2ADF4C70" w14:textId="77777777">
      <w:pPr>
        <w:pStyle w:val="Heading2"/>
      </w:pPr>
      <w:r>
        <w:t>W</w:t>
      </w:r>
      <w:r>
        <w:rPr>
          <w:rFonts w:hint="eastAsia"/>
        </w:rPr>
        <w:t>ha</w:t>
      </w:r>
      <w:r>
        <w:t>t is the need for JUnit Testing?</w:t>
      </w:r>
    </w:p>
    <w:p w:rsidR="00EE6201" w:rsidP="00EE6201" w:rsidRDefault="00EE6201" w14:paraId="53842054" w14:textId="77777777">
      <w:pPr>
        <w:pStyle w:val="ListParagraph"/>
        <w:numPr>
          <w:ilvl w:val="0"/>
          <w:numId w:val="1"/>
        </w:numPr>
      </w:pPr>
      <w:r>
        <w:t>F</w:t>
      </w:r>
      <w:r w:rsidRPr="00EE6201">
        <w:t>ind bugs early in the development phase, which increases the code’s reliability</w:t>
      </w:r>
    </w:p>
    <w:p w:rsidR="00EE6201" w:rsidP="00EE6201" w:rsidRDefault="00EE6201" w14:paraId="0ED926D6" w14:textId="77777777">
      <w:pPr>
        <w:pStyle w:val="ListParagraph"/>
        <w:numPr>
          <w:ilvl w:val="0"/>
          <w:numId w:val="1"/>
        </w:numPr>
      </w:pPr>
      <w:r w:rsidRPr="00EE6201">
        <w:t>Enables the developer to invest more time in reading the code than writing it</w:t>
      </w:r>
    </w:p>
    <w:p w:rsidR="00EE6201" w:rsidP="00EE6201" w:rsidRDefault="00EE6201" w14:paraId="3BB39DEF" w14:textId="77777777">
      <w:pPr>
        <w:pStyle w:val="ListParagraph"/>
        <w:numPr>
          <w:ilvl w:val="0"/>
          <w:numId w:val="1"/>
        </w:numPr>
      </w:pPr>
      <w:r w:rsidRPr="00EE6201">
        <w:t>Makes the code more readable, reliable, and bug-free</w:t>
      </w:r>
    </w:p>
    <w:p w:rsidR="00EE6201" w:rsidP="00EE6201" w:rsidRDefault="00EE6201" w14:paraId="74BEAA85" w14:textId="77777777">
      <w:pPr>
        <w:pStyle w:val="Heading2"/>
      </w:pPr>
      <w:r>
        <w:t>F</w:t>
      </w:r>
      <w:r>
        <w:rPr>
          <w:rFonts w:hint="eastAsia"/>
        </w:rPr>
        <w:t xml:space="preserve">eatures </w:t>
      </w:r>
      <w:r>
        <w:t>of JUnit</w:t>
      </w:r>
    </w:p>
    <w:p w:rsidR="00EE6201" w:rsidP="00EE6201" w:rsidRDefault="00EE6201" w14:paraId="51A0A235" w14:textId="77777777">
      <w:pPr>
        <w:pStyle w:val="ListParagraph"/>
        <w:numPr>
          <w:ilvl w:val="0"/>
          <w:numId w:val="1"/>
        </w:numPr>
      </w:pPr>
      <w:r w:rsidRPr="00EE6201">
        <w:rPr>
          <w:b/>
          <w:bCs/>
        </w:rPr>
        <w:t>Open Source Network:</w:t>
      </w:r>
      <w:r>
        <w:t xml:space="preserve"> E</w:t>
      </w:r>
      <w:r w:rsidRPr="00EE6201">
        <w:t>nables developers to write codes fast and with better quality.</w:t>
      </w:r>
    </w:p>
    <w:p w:rsidR="00EE6201" w:rsidP="00EE6201" w:rsidRDefault="00EE6201" w14:paraId="1A7BA8B1" w14:textId="77777777">
      <w:pPr>
        <w:pStyle w:val="ListParagraph"/>
        <w:numPr>
          <w:ilvl w:val="0"/>
          <w:numId w:val="1"/>
        </w:numPr>
      </w:pPr>
      <w:r w:rsidRPr="00EE6201">
        <w:rPr>
          <w:b/>
          <w:bCs/>
        </w:rPr>
        <w:t>P</w:t>
      </w:r>
      <w:r w:rsidRPr="00EE6201">
        <w:rPr>
          <w:rFonts w:hint="eastAsia"/>
          <w:b/>
          <w:bCs/>
        </w:rPr>
        <w:t>ro</w:t>
      </w:r>
      <w:r w:rsidRPr="00EE6201">
        <w:rPr>
          <w:b/>
          <w:bCs/>
        </w:rPr>
        <w:t xml:space="preserve">vides Annotations: </w:t>
      </w:r>
      <w:r w:rsidRPr="00EE6201">
        <w:t>Provides several annotations to identify test methods.</w:t>
      </w:r>
    </w:p>
    <w:p w:rsidR="00EE6201" w:rsidP="00EE6201" w:rsidRDefault="00EE6201" w14:paraId="15035530" w14:textId="77777777">
      <w:pPr>
        <w:pStyle w:val="ListParagraph"/>
        <w:numPr>
          <w:ilvl w:val="0"/>
          <w:numId w:val="1"/>
        </w:numPr>
      </w:pPr>
      <w:r>
        <w:rPr>
          <w:b/>
          <w:bCs/>
        </w:rPr>
        <w:t>Provides Assertions:</w:t>
      </w:r>
      <w:r>
        <w:t xml:space="preserve"> </w:t>
      </w:r>
      <w:r w:rsidR="00861157">
        <w:t xml:space="preserve">Provides </w:t>
      </w:r>
      <w:r w:rsidRPr="00861157" w:rsidR="00861157">
        <w:t>assertions to test expected results.</w:t>
      </w:r>
    </w:p>
    <w:p w:rsidR="00861157" w:rsidP="00EE6201" w:rsidRDefault="00861157" w14:paraId="3BE7BF78" w14:textId="77777777">
      <w:pPr>
        <w:pStyle w:val="ListParagraph"/>
        <w:numPr>
          <w:ilvl w:val="0"/>
          <w:numId w:val="1"/>
        </w:numPr>
      </w:pPr>
      <w:r>
        <w:rPr>
          <w:b/>
          <w:bCs/>
        </w:rPr>
        <w:t>Provides Test Runners:</w:t>
      </w:r>
      <w:r>
        <w:t xml:space="preserve"> </w:t>
      </w:r>
      <w:r w:rsidRPr="00861157">
        <w:t>Has test runners to run tests.</w:t>
      </w:r>
    </w:p>
    <w:p w:rsidR="00861157" w:rsidP="00EE6201" w:rsidRDefault="00861157" w14:paraId="44A93ECD" w14:textId="77777777">
      <w:pPr>
        <w:pStyle w:val="ListParagraph"/>
        <w:numPr>
          <w:ilvl w:val="0"/>
          <w:numId w:val="1"/>
        </w:numPr>
      </w:pPr>
      <w:r>
        <w:rPr>
          <w:b/>
          <w:bCs/>
        </w:rPr>
        <w:t>Improves Code Quality:</w:t>
      </w:r>
      <w:r>
        <w:t xml:space="preserve"> </w:t>
      </w:r>
      <w:r w:rsidRPr="00861157">
        <w:t>Allows faster code writing, which results in an increase in the code’s quality.</w:t>
      </w:r>
    </w:p>
    <w:p w:rsidR="00861157" w:rsidP="00EE6201" w:rsidRDefault="00861157" w14:paraId="2BDB2101" w14:textId="77777777">
      <w:pPr>
        <w:pStyle w:val="ListParagraph"/>
        <w:numPr>
          <w:ilvl w:val="0"/>
          <w:numId w:val="1"/>
        </w:numPr>
      </w:pPr>
      <w:r>
        <w:rPr>
          <w:b/>
          <w:bCs/>
        </w:rPr>
        <w:t>Automated Test Running:</w:t>
      </w:r>
      <w:r>
        <w:t xml:space="preserve"> </w:t>
      </w:r>
      <w:r w:rsidRPr="00861157">
        <w:t>All the tests run automatically on JUnit, the results obtained again automatically checked, and it provides feedback.</w:t>
      </w:r>
    </w:p>
    <w:p w:rsidR="00861157" w:rsidP="00861157" w:rsidRDefault="00861157" w14:paraId="108DF7BC" w14:textId="77777777">
      <w:pPr>
        <w:pStyle w:val="ListParagraph"/>
        <w:numPr>
          <w:ilvl w:val="0"/>
          <w:numId w:val="1"/>
        </w:numPr>
      </w:pPr>
      <w:r>
        <w:rPr>
          <w:b/>
          <w:bCs/>
        </w:rPr>
        <w:t>Easily I</w:t>
      </w:r>
      <w:r>
        <w:rPr>
          <w:rFonts w:hint="eastAsia"/>
          <w:b/>
          <w:bCs/>
        </w:rPr>
        <w:t>nt</w:t>
      </w:r>
      <w:r>
        <w:rPr>
          <w:b/>
          <w:bCs/>
        </w:rPr>
        <w:t xml:space="preserve">erpretable Results: </w:t>
      </w:r>
      <w:r w:rsidRPr="00861157">
        <w:t>Test results are represented interactively by showing test progress in a bar, thus making them easily interpretable.</w:t>
      </w:r>
    </w:p>
    <w:p w:rsidR="00861157" w:rsidP="00861157" w:rsidRDefault="00861157" w14:paraId="3165AF01" w14:textId="77777777">
      <w:pPr>
        <w:pStyle w:val="Heading2"/>
      </w:pPr>
      <w:r>
        <w:t>JUnit Annotations</w:t>
      </w:r>
    </w:p>
    <w:p w:rsidR="00861157" w:rsidP="00861157" w:rsidRDefault="00861157" w14:paraId="24F78CAF" w14:textId="77777777">
      <w:pPr>
        <w:pStyle w:val="ListParagraph"/>
        <w:numPr>
          <w:ilvl w:val="0"/>
          <w:numId w:val="1"/>
        </w:numPr>
      </w:pPr>
      <w:r w:rsidRPr="00861157">
        <w:rPr>
          <w:b/>
          <w:bCs/>
        </w:rPr>
        <w:t>JUnit Annotations</w:t>
      </w:r>
      <w:r w:rsidRPr="00861157">
        <w:t xml:space="preserve"> refer to the syntactic meta-data added to the Java source code for better structure and readability. Here, syntactic meta-data refers to the type of </w:t>
      </w:r>
      <w:r w:rsidRPr="00861157">
        <w:lastRenderedPageBreak/>
        <w:t>data representing the structure of a file with references to bytes, data types, and data structures.</w:t>
      </w:r>
    </w:p>
    <w:p w:rsidR="00861157" w:rsidP="11F3A379" w:rsidRDefault="00861157" w14:paraId="40DDEF5A" w14:textId="00AF64D1">
      <w:pPr>
        <w:pStyle w:val="Heading2"/>
      </w:pPr>
      <w:r w:rsidR="00861157">
        <w:drawing>
          <wp:inline wp14:editId="52FD1CD7" wp14:anchorId="01C28838">
            <wp:extent cx="5943600" cy="6573521"/>
            <wp:effectExtent l="0" t="0" r="0" b="5080"/>
            <wp:docPr id="1498958603" name="Picture 1" descr="A screenshot of a tes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f4a47532590147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6573521"/>
                    </a:xfrm>
                    <a:prstGeom prst="rect">
                      <a:avLst/>
                    </a:prstGeom>
                  </pic:spPr>
                </pic:pic>
              </a:graphicData>
            </a:graphic>
          </wp:inline>
        </w:drawing>
      </w:r>
    </w:p>
    <w:p w:rsidR="11F3A379" w:rsidP="11F3A379" w:rsidRDefault="11F3A379" w14:paraId="0A20FB48" w14:textId="0D27B735">
      <w:pPr>
        <w:pStyle w:val="Heading2"/>
        <w:rPr>
          <w:rStyle w:val="Heading1Char"/>
        </w:rPr>
      </w:pPr>
    </w:p>
    <w:p w:rsidR="11F3A379" w:rsidP="11F3A379" w:rsidRDefault="11F3A379" w14:paraId="79F08A20" w14:textId="55BDAC7A">
      <w:pPr>
        <w:pStyle w:val="Heading2"/>
        <w:rPr>
          <w:rStyle w:val="Heading1Char"/>
        </w:rPr>
      </w:pPr>
    </w:p>
    <w:p w:rsidR="645799FA" w:rsidP="11F3A379" w:rsidRDefault="645799FA" w14:paraId="09C4D0DF" w14:textId="280BA4BB">
      <w:pPr>
        <w:pStyle w:val="Heading2"/>
      </w:pPr>
      <w:r w:rsidRPr="11F3A379" w:rsidR="645799FA">
        <w:rPr>
          <w:rStyle w:val="Heading1Char"/>
        </w:rPr>
        <w:t>What is Automation Testing?</w:t>
      </w:r>
    </w:p>
    <w:p w:rsidR="647ED9E1" w:rsidP="11F3A379" w:rsidRDefault="647ED9E1" w14:paraId="7AB0E943" w14:textId="2FA612D2">
      <w:pPr>
        <w:pStyle w:val="ListParagraph"/>
        <w:numPr>
          <w:ilvl w:val="0"/>
          <w:numId w:val="2"/>
        </w:numPr>
        <w:rPr/>
      </w:pPr>
      <w:r w:rsidRPr="11F3A379" w:rsidR="647ED9E1">
        <w:rPr>
          <w:b w:val="1"/>
          <w:bCs w:val="1"/>
        </w:rPr>
        <w:t xml:space="preserve">Automation testing </w:t>
      </w:r>
      <w:r w:rsidR="647ED9E1">
        <w:rPr/>
        <w:t>is a procedure wherein automated tools are used to write test cases and run them, including testing characteristics such as loading, stress, and performance. The automated process is designed to provide higher efficiency, effectiveness, and accuracy.</w:t>
      </w:r>
    </w:p>
    <w:p w:rsidR="647ED9E1" w:rsidP="11F3A379" w:rsidRDefault="647ED9E1" w14:paraId="0318D9CB" w14:textId="279FECA6">
      <w:pPr>
        <w:pStyle w:val="Heading2"/>
      </w:pPr>
      <w:r w:rsidR="647ED9E1">
        <w:rPr/>
        <w:t>Tools Use</w:t>
      </w:r>
    </w:p>
    <w:p w:rsidR="647ED9E1" w:rsidP="11F3A379" w:rsidRDefault="647ED9E1" w14:paraId="4FFB72FC" w14:textId="0EA1E7D2">
      <w:pPr>
        <w:pStyle w:val="ListParagraph"/>
        <w:numPr>
          <w:ilvl w:val="0"/>
          <w:numId w:val="3"/>
        </w:numPr>
        <w:rPr>
          <w:lang w:val="en-US"/>
        </w:rPr>
      </w:pPr>
      <w:r w:rsidRPr="11F3A379" w:rsidR="647ED9E1">
        <w:rPr>
          <w:b w:val="1"/>
          <w:bCs w:val="1"/>
          <w:lang w:val="en-US"/>
        </w:rPr>
        <w:t>HP Quick Test Professional:</w:t>
      </w:r>
      <w:r w:rsidRPr="11F3A379" w:rsidR="647ED9E1">
        <w:rPr>
          <w:lang w:val="en-US"/>
        </w:rPr>
        <w:t xml:space="preserve"> Enables testers to execute automated tests to </w:t>
      </w:r>
      <w:r w:rsidRPr="11F3A379" w:rsidR="647ED9E1">
        <w:rPr>
          <w:lang w:val="en-US"/>
        </w:rPr>
        <w:t>identify</w:t>
      </w:r>
      <w:r w:rsidRPr="11F3A379" w:rsidR="647ED9E1">
        <w:rPr>
          <w:lang w:val="en-US"/>
        </w:rPr>
        <w:t>,</w:t>
      </w:r>
      <w:r w:rsidRPr="11F3A379" w:rsidR="647ED9E1">
        <w:rPr>
          <w:lang w:val="en-US"/>
        </w:rPr>
        <w:t xml:space="preserve"> defects or gaps, as opposed to the expected results of the application test.</w:t>
      </w:r>
    </w:p>
    <w:p w:rsidR="647ED9E1" w:rsidP="11F3A379" w:rsidRDefault="647ED9E1" w14:paraId="4F8134F3" w14:textId="1170B51F">
      <w:pPr>
        <w:pStyle w:val="ListParagraph"/>
        <w:numPr>
          <w:ilvl w:val="0"/>
          <w:numId w:val="3"/>
        </w:numPr>
        <w:rPr>
          <w:lang w:val="en-US"/>
        </w:rPr>
      </w:pPr>
      <w:r w:rsidRPr="11F3A379" w:rsidR="647ED9E1">
        <w:rPr>
          <w:b w:val="1"/>
          <w:bCs w:val="1"/>
          <w:lang w:val="en-US"/>
        </w:rPr>
        <w:t>IBM Rational Functional Tester:</w:t>
      </w:r>
      <w:r w:rsidRPr="11F3A379" w:rsidR="647ED9E1">
        <w:rPr>
          <w:lang w:val="en-US"/>
        </w:rPr>
        <w:t xml:space="preserve"> Automates functional, regression, GUI, and data-driven testing.</w:t>
      </w:r>
    </w:p>
    <w:p w:rsidR="647ED9E1" w:rsidP="11F3A379" w:rsidRDefault="647ED9E1" w14:paraId="70CED15A" w14:textId="19A23201">
      <w:pPr>
        <w:pStyle w:val="ListParagraph"/>
        <w:numPr>
          <w:ilvl w:val="0"/>
          <w:numId w:val="3"/>
        </w:numPr>
        <w:rPr>
          <w:lang w:val="en-US"/>
        </w:rPr>
      </w:pPr>
      <w:r w:rsidRPr="11F3A379" w:rsidR="647ED9E1">
        <w:rPr>
          <w:b w:val="1"/>
          <w:bCs w:val="1"/>
          <w:lang w:val="en-US"/>
        </w:rPr>
        <w:t>LoadRunner:</w:t>
      </w:r>
      <w:r w:rsidRPr="11F3A379" w:rsidR="647ED9E1">
        <w:rPr>
          <w:lang w:val="en-US"/>
        </w:rPr>
        <w:t xml:space="preserve"> Simulates </w:t>
      </w:r>
      <w:r w:rsidRPr="11F3A379" w:rsidR="647ED9E1">
        <w:rPr>
          <w:lang w:val="en-US"/>
        </w:rPr>
        <w:t>a large number of</w:t>
      </w:r>
      <w:r w:rsidRPr="11F3A379" w:rsidR="647ED9E1">
        <w:rPr>
          <w:lang w:val="en-US"/>
        </w:rPr>
        <w:t xml:space="preserve"> users to measure system performance and behavior under load.</w:t>
      </w:r>
    </w:p>
    <w:p w:rsidR="17A72FE7" w:rsidP="11F3A379" w:rsidRDefault="17A72FE7" w14:paraId="6FFECAB5" w14:textId="7F9F5B63">
      <w:pPr>
        <w:pStyle w:val="ListParagraph"/>
        <w:numPr>
          <w:ilvl w:val="0"/>
          <w:numId w:val="3"/>
        </w:numPr>
        <w:rPr>
          <w:lang w:val="en-US"/>
        </w:rPr>
      </w:pPr>
      <w:r w:rsidRPr="11F3A379" w:rsidR="17A72FE7">
        <w:rPr>
          <w:b w:val="1"/>
          <w:bCs w:val="1"/>
          <w:lang w:val="en-US"/>
        </w:rPr>
        <w:t xml:space="preserve">Selenium: </w:t>
      </w:r>
      <w:r w:rsidRPr="11F3A379" w:rsidR="17A72FE7">
        <w:rPr>
          <w:lang w:val="en-US"/>
        </w:rPr>
        <w:t xml:space="preserve">An open-source tool used for regression testing, offering </w:t>
      </w:r>
      <w:r w:rsidRPr="11F3A379" w:rsidR="17A72FE7">
        <w:rPr>
          <w:lang w:val="en-US"/>
        </w:rPr>
        <w:t>playback</w:t>
      </w:r>
      <w:r w:rsidRPr="11F3A379" w:rsidR="17A72FE7">
        <w:rPr>
          <w:lang w:val="en-US"/>
        </w:rPr>
        <w:t xml:space="preserve"> and recording facilities.</w:t>
      </w:r>
    </w:p>
    <w:p w:rsidR="17A72FE7" w:rsidP="11F3A379" w:rsidRDefault="17A72FE7" w14:paraId="03347374" w14:textId="08B888D1">
      <w:pPr>
        <w:pStyle w:val="ListParagraph"/>
        <w:numPr>
          <w:ilvl w:val="0"/>
          <w:numId w:val="3"/>
        </w:numPr>
        <w:rPr>
          <w:lang w:val="en-US"/>
        </w:rPr>
      </w:pPr>
      <w:r w:rsidRPr="11F3A379" w:rsidR="17A72FE7">
        <w:rPr>
          <w:b w:val="1"/>
          <w:bCs w:val="1"/>
          <w:lang w:val="en-US"/>
        </w:rPr>
        <w:t>SilkTest</w:t>
      </w:r>
      <w:r w:rsidRPr="11F3A379" w:rsidR="17A72FE7">
        <w:rPr>
          <w:b w:val="1"/>
          <w:bCs w:val="1"/>
          <w:lang w:val="en-US"/>
        </w:rPr>
        <w:t xml:space="preserve">: </w:t>
      </w:r>
      <w:r w:rsidRPr="11F3A379" w:rsidR="17A72FE7">
        <w:rPr>
          <w:lang w:val="en-US"/>
        </w:rPr>
        <w:t xml:space="preserve">Used for functional and regression testing, </w:t>
      </w:r>
      <w:r w:rsidRPr="11F3A379" w:rsidR="17A72FE7">
        <w:rPr>
          <w:lang w:val="en-US"/>
        </w:rPr>
        <w:t>it’s</w:t>
      </w:r>
      <w:r w:rsidRPr="11F3A379" w:rsidR="17A72FE7">
        <w:rPr>
          <w:lang w:val="en-US"/>
        </w:rPr>
        <w:t xml:space="preserve"> the leading functional testing tool for e-business applications</w:t>
      </w:r>
      <w:r w:rsidRPr="11F3A379" w:rsidR="46D54090">
        <w:rPr>
          <w:lang w:val="en-US"/>
        </w:rPr>
        <w:t>.</w:t>
      </w:r>
    </w:p>
    <w:p w:rsidR="46D54090" w:rsidP="11F3A379" w:rsidRDefault="46D54090" w14:paraId="7F098BE7" w14:textId="727FBAD1">
      <w:pPr>
        <w:pStyle w:val="ListParagraph"/>
        <w:numPr>
          <w:ilvl w:val="0"/>
          <w:numId w:val="3"/>
        </w:numPr>
        <w:rPr>
          <w:lang w:val="en-US"/>
        </w:rPr>
      </w:pPr>
      <w:r w:rsidRPr="11F3A379" w:rsidR="46D54090">
        <w:rPr>
          <w:b w:val="1"/>
          <w:bCs w:val="1"/>
          <w:lang w:val="en-US"/>
        </w:rPr>
        <w:t>TestComplete</w:t>
      </w:r>
      <w:r w:rsidRPr="11F3A379" w:rsidR="46D54090">
        <w:rPr>
          <w:b w:val="1"/>
          <w:bCs w:val="1"/>
          <w:lang w:val="en-US"/>
        </w:rPr>
        <w:t>:</w:t>
      </w:r>
      <w:r w:rsidRPr="11F3A379" w:rsidR="46D54090">
        <w:rPr>
          <w:lang w:val="en-US"/>
        </w:rPr>
        <w:t xml:space="preserve"> Lets testers create automated tests for Android, iOS, Microsoft Windows, and Web applications.</w:t>
      </w:r>
    </w:p>
    <w:p w:rsidR="46D54090" w:rsidP="11F3A379" w:rsidRDefault="46D54090" w14:paraId="04C2709C" w14:textId="7284A0F0">
      <w:pPr>
        <w:pStyle w:val="ListParagraph"/>
        <w:numPr>
          <w:ilvl w:val="0"/>
          <w:numId w:val="3"/>
        </w:numPr>
        <w:rPr>
          <w:lang w:val="en-US"/>
        </w:rPr>
      </w:pPr>
      <w:r w:rsidRPr="11F3A379" w:rsidR="46D54090">
        <w:rPr>
          <w:b w:val="1"/>
          <w:bCs w:val="1"/>
          <w:lang w:val="en-US"/>
        </w:rPr>
        <w:t xml:space="preserve">Testing Anywhere: </w:t>
      </w:r>
      <w:r w:rsidRPr="11F3A379" w:rsidR="46D54090">
        <w:rPr>
          <w:lang w:val="en-US"/>
        </w:rPr>
        <w:t xml:space="preserve">Tests applications, controls, GUI </w:t>
      </w:r>
      <w:r w:rsidRPr="11F3A379" w:rsidR="46D54090">
        <w:rPr>
          <w:lang w:val="en-US"/>
        </w:rPr>
        <w:t>front-ends</w:t>
      </w:r>
      <w:r w:rsidRPr="11F3A379" w:rsidR="46D54090">
        <w:rPr>
          <w:lang w:val="en-US"/>
        </w:rPr>
        <w:t>, objects, and websites.</w:t>
      </w:r>
    </w:p>
    <w:p w:rsidR="46D54090" w:rsidP="11F3A379" w:rsidRDefault="46D54090" w14:paraId="7EA84E3F" w14:textId="561F619F">
      <w:pPr>
        <w:pStyle w:val="ListParagraph"/>
        <w:numPr>
          <w:ilvl w:val="0"/>
          <w:numId w:val="3"/>
        </w:numPr>
        <w:rPr>
          <w:lang w:val="en-US"/>
        </w:rPr>
      </w:pPr>
      <w:r w:rsidRPr="11F3A379" w:rsidR="46D54090">
        <w:rPr>
          <w:b w:val="1"/>
          <w:bCs w:val="1"/>
          <w:lang w:val="en-US"/>
        </w:rPr>
        <w:t>Visual Studio Test Professional:</w:t>
      </w:r>
      <w:r w:rsidRPr="11F3A379" w:rsidR="46D54090">
        <w:rPr>
          <w:lang w:val="en-US"/>
        </w:rPr>
        <w:t xml:space="preserve"> An integrated toolset designed for teams as well as individual developers.</w:t>
      </w:r>
    </w:p>
    <w:p w:rsidR="46D54090" w:rsidP="11F3A379" w:rsidRDefault="46D54090" w14:paraId="5C9A42D2" w14:textId="1B15AC7B">
      <w:pPr>
        <w:pStyle w:val="ListParagraph"/>
        <w:numPr>
          <w:ilvl w:val="0"/>
          <w:numId w:val="3"/>
        </w:numPr>
        <w:rPr>
          <w:lang w:val="en-US"/>
        </w:rPr>
      </w:pPr>
      <w:r w:rsidRPr="11F3A379" w:rsidR="46D54090">
        <w:rPr>
          <w:b w:val="1"/>
          <w:bCs w:val="1"/>
          <w:lang w:val="en-US"/>
        </w:rPr>
        <w:t xml:space="preserve">WATIR: </w:t>
      </w:r>
      <w:r w:rsidRPr="11F3A379" w:rsidR="46D54090">
        <w:rPr>
          <w:lang w:val="en-US"/>
        </w:rPr>
        <w:t xml:space="preserve">Open-source software that lets you write easily read and </w:t>
      </w:r>
      <w:r w:rsidRPr="11F3A379" w:rsidR="46D54090">
        <w:rPr>
          <w:lang w:val="en-US"/>
        </w:rPr>
        <w:t>maintained</w:t>
      </w:r>
      <w:r w:rsidRPr="11F3A379" w:rsidR="46D54090">
        <w:rPr>
          <w:lang w:val="en-US"/>
        </w:rPr>
        <w:t xml:space="preserve"> tests.</w:t>
      </w:r>
    </w:p>
    <w:p w:rsidR="46D54090" w:rsidP="11F3A379" w:rsidRDefault="46D54090" w14:paraId="4F4D3F10" w14:textId="6F0AED4B">
      <w:pPr>
        <w:pStyle w:val="ListParagraph"/>
        <w:numPr>
          <w:ilvl w:val="0"/>
          <w:numId w:val="3"/>
        </w:numPr>
        <w:rPr>
          <w:lang w:val="en-US"/>
        </w:rPr>
      </w:pPr>
      <w:r w:rsidRPr="11F3A379" w:rsidR="46D54090">
        <w:rPr>
          <w:b w:val="1"/>
          <w:bCs w:val="1"/>
          <w:lang w:val="en-US"/>
        </w:rPr>
        <w:t>WinRunner:</w:t>
      </w:r>
      <w:r w:rsidRPr="11F3A379" w:rsidR="46D54090">
        <w:rPr>
          <w:lang w:val="en-US"/>
        </w:rPr>
        <w:t xml:space="preserve"> An automated functional GUI testing tool that </w:t>
      </w:r>
      <w:r w:rsidRPr="11F3A379" w:rsidR="46D54090">
        <w:rPr>
          <w:lang w:val="en-US"/>
        </w:rPr>
        <w:t>permits</w:t>
      </w:r>
      <w:r w:rsidRPr="11F3A379" w:rsidR="46D54090">
        <w:rPr>
          <w:lang w:val="en-US"/>
        </w:rPr>
        <w:t xml:space="preserve"> users to record and playback user interface (UI) interactions as test scripts.</w:t>
      </w:r>
    </w:p>
    <w:p w:rsidR="0C162515" w:rsidP="11F3A379" w:rsidRDefault="0C162515" w14:paraId="721316A3" w14:textId="3AB8FF76">
      <w:pPr>
        <w:pStyle w:val="Heading2"/>
        <w:rPr>
          <w:lang w:val="en-US"/>
        </w:rPr>
      </w:pPr>
      <w:r w:rsidRPr="11F3A379" w:rsidR="0C162515">
        <w:rPr>
          <w:lang w:val="en-US"/>
        </w:rPr>
        <w:t xml:space="preserve">Why Use Automation Testing? </w:t>
      </w:r>
    </w:p>
    <w:p w:rsidR="0C162515" w:rsidP="11F3A379" w:rsidRDefault="0C162515" w14:paraId="0E745730" w14:textId="390FE31D">
      <w:pPr>
        <w:pStyle w:val="ListParagraph"/>
        <w:numPr>
          <w:ilvl w:val="0"/>
          <w:numId w:val="4"/>
        </w:numPr>
        <w:rPr>
          <w:lang w:val="en-US"/>
        </w:rPr>
      </w:pPr>
      <w:r w:rsidRPr="11F3A379" w:rsidR="0C162515">
        <w:rPr>
          <w:b w:val="1"/>
          <w:bCs w:val="1"/>
          <w:lang w:val="en-US"/>
        </w:rPr>
        <w:t>Automation testing</w:t>
      </w:r>
      <w:r w:rsidRPr="11F3A379" w:rsidR="0C162515">
        <w:rPr>
          <w:lang w:val="en-US"/>
        </w:rPr>
        <w:t xml:space="preserve"> is an ideal tool for running many tests simultaneously and handling a lot of the work that human testers would consider boring and repetitive.</w:t>
      </w:r>
      <w:r w:rsidRPr="11F3A379" w:rsidR="59CA6D76">
        <w:rPr>
          <w:lang w:val="en-US"/>
        </w:rPr>
        <w:t xml:space="preserve"> </w:t>
      </w:r>
      <w:r w:rsidRPr="11F3A379" w:rsidR="0C162515">
        <w:rPr>
          <w:lang w:val="en-US"/>
        </w:rPr>
        <w:t>Automation testing also comes in handy for testing multi-lingual sites.</w:t>
      </w:r>
    </w:p>
    <w:p w:rsidR="117EFBB3" w:rsidP="11F3A379" w:rsidRDefault="117EFBB3" w14:paraId="6443D42E" w14:textId="41D1444A">
      <w:pPr>
        <w:pStyle w:val="Heading2"/>
        <w:rPr>
          <w:lang w:val="en-US"/>
        </w:rPr>
      </w:pPr>
      <w:r w:rsidRPr="11F3A379" w:rsidR="117EFBB3">
        <w:rPr>
          <w:lang w:val="en-US"/>
        </w:rPr>
        <w:t>Advantages of Automation Testing</w:t>
      </w:r>
    </w:p>
    <w:p w:rsidR="61456222" w:rsidP="11F3A379" w:rsidRDefault="61456222" w14:paraId="2315F974" w14:textId="1E90E34E">
      <w:pPr>
        <w:pStyle w:val="ListParagraph"/>
        <w:numPr>
          <w:ilvl w:val="0"/>
          <w:numId w:val="5"/>
        </w:numPr>
        <w:rPr>
          <w:lang w:val="en-US"/>
        </w:rPr>
      </w:pPr>
      <w:r w:rsidRPr="11F3A379" w:rsidR="61456222">
        <w:rPr>
          <w:b w:val="1"/>
          <w:bCs w:val="1"/>
          <w:lang w:val="en-US"/>
        </w:rPr>
        <w:t>Load Testing:</w:t>
      </w:r>
      <w:r w:rsidRPr="11F3A379" w:rsidR="61456222">
        <w:rPr>
          <w:lang w:val="en-US"/>
        </w:rPr>
        <w:t xml:space="preserve"> Automation testing can run thousands of simultaneous tests, acting like millions of users, something that manual testing </w:t>
      </w:r>
      <w:r w:rsidRPr="11F3A379" w:rsidR="61456222">
        <w:rPr>
          <w:lang w:val="en-US"/>
        </w:rPr>
        <w:t>can’t</w:t>
      </w:r>
      <w:r w:rsidRPr="11F3A379" w:rsidR="61456222">
        <w:rPr>
          <w:lang w:val="en-US"/>
        </w:rPr>
        <w:t xml:space="preserve"> replicate. By using realistic load tests, developers can put their software through the paces and get </w:t>
      </w:r>
      <w:r w:rsidRPr="11F3A379" w:rsidR="61456222">
        <w:rPr>
          <w:lang w:val="en-US"/>
        </w:rPr>
        <w:t>a good idea</w:t>
      </w:r>
      <w:r w:rsidRPr="11F3A379" w:rsidR="61456222">
        <w:rPr>
          <w:lang w:val="en-US"/>
        </w:rPr>
        <w:t xml:space="preserve"> of how it will handle real-world situations.</w:t>
      </w:r>
    </w:p>
    <w:p w:rsidR="61456222" w:rsidP="11F3A379" w:rsidRDefault="61456222" w14:paraId="3441C2E5" w14:textId="586CBD44">
      <w:pPr>
        <w:pStyle w:val="ListParagraph"/>
        <w:numPr>
          <w:ilvl w:val="0"/>
          <w:numId w:val="5"/>
        </w:numPr>
        <w:rPr>
          <w:lang w:val="en-US"/>
        </w:rPr>
      </w:pPr>
      <w:r w:rsidRPr="11F3A379" w:rsidR="61456222">
        <w:rPr>
          <w:b w:val="1"/>
          <w:bCs w:val="1"/>
          <w:lang w:val="en-US"/>
        </w:rPr>
        <w:t>Reliability and Accuracy:</w:t>
      </w:r>
      <w:r w:rsidRPr="11F3A379" w:rsidR="61456222">
        <w:rPr>
          <w:lang w:val="en-US"/>
        </w:rPr>
        <w:t xml:space="preserve"> Automated testing can perform the same tests over and over, with no deviations, thereby guaranteeing a consistently </w:t>
      </w:r>
      <w:r w:rsidRPr="11F3A379" w:rsidR="61456222">
        <w:rPr>
          <w:lang w:val="en-US"/>
        </w:rPr>
        <w:t>accurate</w:t>
      </w:r>
      <w:r w:rsidRPr="11F3A379" w:rsidR="61456222">
        <w:rPr>
          <w:lang w:val="en-US"/>
        </w:rPr>
        <w:t xml:space="preserve"> performance.</w:t>
      </w:r>
    </w:p>
    <w:p w:rsidR="274D1C9B" w:rsidP="11F3A379" w:rsidRDefault="274D1C9B" w14:paraId="417DB78D" w14:textId="77B7BB47">
      <w:pPr>
        <w:pStyle w:val="ListParagraph"/>
        <w:numPr>
          <w:ilvl w:val="0"/>
          <w:numId w:val="5"/>
        </w:numPr>
        <w:rPr>
          <w:lang w:val="en-US"/>
        </w:rPr>
      </w:pPr>
      <w:r w:rsidRPr="11F3A379" w:rsidR="274D1C9B">
        <w:rPr>
          <w:b w:val="1"/>
          <w:bCs w:val="1"/>
          <w:lang w:val="en-US"/>
        </w:rPr>
        <w:t xml:space="preserve">Timesaver: </w:t>
      </w:r>
      <w:r w:rsidRPr="11F3A379" w:rsidR="274D1C9B">
        <w:rPr>
          <w:lang w:val="en-US"/>
        </w:rPr>
        <w:t>Automation testing brings “set it and forget it” functionality to the testing process. Activate the tests, leave, and see the results when you return.</w:t>
      </w:r>
    </w:p>
    <w:p w:rsidR="53970884" w:rsidP="11F3A379" w:rsidRDefault="53970884" w14:paraId="2523F926" w14:textId="2B748068">
      <w:pPr>
        <w:pStyle w:val="ListParagraph"/>
        <w:numPr>
          <w:ilvl w:val="0"/>
          <w:numId w:val="5"/>
        </w:numPr>
        <w:rPr>
          <w:lang w:val="en-US"/>
        </w:rPr>
      </w:pPr>
      <w:r w:rsidRPr="11F3A379" w:rsidR="53970884">
        <w:rPr>
          <w:b w:val="1"/>
          <w:bCs w:val="1"/>
          <w:lang w:val="en-US"/>
        </w:rPr>
        <w:t>A Fundamental Part of DevOps:</w:t>
      </w:r>
      <w:r w:rsidRPr="11F3A379" w:rsidR="53970884">
        <w:rPr>
          <w:lang w:val="en-US"/>
        </w:rPr>
        <w:t xml:space="preserve"> The DevOps design philosophy has been gaining considerable traction in the world of app development, and automation testing is a necessary </w:t>
      </w:r>
      <w:r w:rsidRPr="11F3A379" w:rsidR="53970884">
        <w:rPr>
          <w:lang w:val="en-US"/>
        </w:rPr>
        <w:t>element.</w:t>
      </w:r>
    </w:p>
    <w:p w:rsidR="53970884" w:rsidP="11F3A379" w:rsidRDefault="53970884" w14:paraId="04204A35" w14:textId="6FC4DFDC">
      <w:pPr>
        <w:pStyle w:val="ListParagraph"/>
        <w:numPr>
          <w:ilvl w:val="0"/>
          <w:numId w:val="5"/>
        </w:numPr>
        <w:rPr>
          <w:lang w:val="en-US"/>
        </w:rPr>
      </w:pPr>
      <w:r w:rsidRPr="11F3A379" w:rsidR="53970884">
        <w:rPr>
          <w:b w:val="1"/>
          <w:bCs w:val="1"/>
          <w:lang w:val="en-US"/>
        </w:rPr>
        <w:t xml:space="preserve">Reusable: </w:t>
      </w:r>
      <w:r w:rsidRPr="11F3A379" w:rsidR="53970884">
        <w:rPr>
          <w:lang w:val="en-US"/>
        </w:rPr>
        <w:t xml:space="preserve">Once </w:t>
      </w:r>
      <w:r w:rsidRPr="11F3A379" w:rsidR="53970884">
        <w:rPr>
          <w:lang w:val="en-US"/>
        </w:rPr>
        <w:t>it’s</w:t>
      </w:r>
      <w:r w:rsidRPr="11F3A379" w:rsidR="53970884">
        <w:rPr>
          <w:lang w:val="en-US"/>
        </w:rPr>
        <w:t xml:space="preserve"> in place, developers have a set of tools that can be used (and re-used) to test different versions of apps and software in the future.</w:t>
      </w:r>
    </w:p>
    <w:p w:rsidR="53970884" w:rsidP="11F3A379" w:rsidRDefault="53970884" w14:paraId="627AB52B" w14:textId="3805F944">
      <w:pPr>
        <w:pStyle w:val="ListParagraph"/>
        <w:numPr>
          <w:ilvl w:val="0"/>
          <w:numId w:val="5"/>
        </w:numPr>
        <w:rPr>
          <w:lang w:val="en-US"/>
        </w:rPr>
      </w:pPr>
      <w:r w:rsidRPr="11F3A379" w:rsidR="53970884">
        <w:rPr>
          <w:b w:val="1"/>
          <w:bCs w:val="1"/>
          <w:lang w:val="en-US"/>
        </w:rPr>
        <w:t>Flexible Programming:</w:t>
      </w:r>
      <w:r w:rsidRPr="11F3A379" w:rsidR="53970884">
        <w:rPr>
          <w:lang w:val="en-US"/>
        </w:rPr>
        <w:t xml:space="preserve"> Automation testing can change the automation testing’s programming, creating increasingly complex tests that can spot obscure weaknesses in the app.</w:t>
      </w:r>
    </w:p>
    <w:p w:rsidR="53970884" w:rsidP="11F3A379" w:rsidRDefault="53970884" w14:paraId="6036C6CC" w14:textId="16FA45F3">
      <w:pPr>
        <w:pStyle w:val="Heading2"/>
        <w:rPr>
          <w:lang w:val="en-US"/>
        </w:rPr>
      </w:pPr>
      <w:r w:rsidRPr="11F3A379" w:rsidR="53970884">
        <w:rPr>
          <w:lang w:val="en-US"/>
        </w:rPr>
        <w:t>Disadvantages of Automation Testing</w:t>
      </w:r>
    </w:p>
    <w:p w:rsidR="75A7B218" w:rsidP="11F3A379" w:rsidRDefault="75A7B218" w14:paraId="2919ABF7" w14:textId="6C01E368">
      <w:pPr>
        <w:pStyle w:val="ListParagraph"/>
        <w:numPr>
          <w:ilvl w:val="0"/>
          <w:numId w:val="6"/>
        </w:numPr>
        <w:rPr>
          <w:lang w:val="en-US"/>
        </w:rPr>
      </w:pPr>
      <w:r w:rsidRPr="11F3A379" w:rsidR="75A7B218">
        <w:rPr>
          <w:b w:val="1"/>
          <w:bCs w:val="1"/>
          <w:lang w:val="en-US"/>
        </w:rPr>
        <w:t>Setup Time:</w:t>
      </w:r>
      <w:r w:rsidRPr="11F3A379" w:rsidR="75A7B218">
        <w:rPr>
          <w:lang w:val="en-US"/>
        </w:rPr>
        <w:t xml:space="preserve"> Automation testing requires a lot of beforehand preparation. </w:t>
      </w:r>
      <w:r w:rsidRPr="11F3A379" w:rsidR="75A7B218">
        <w:rPr>
          <w:lang w:val="en-US"/>
        </w:rPr>
        <w:t>In the long run</w:t>
      </w:r>
      <w:r w:rsidRPr="11F3A379" w:rsidR="75A7B218">
        <w:rPr>
          <w:lang w:val="en-US"/>
        </w:rPr>
        <w:t xml:space="preserve">, </w:t>
      </w:r>
      <w:r w:rsidRPr="11F3A379" w:rsidR="75A7B218">
        <w:rPr>
          <w:lang w:val="en-US"/>
        </w:rPr>
        <w:t>it’s</w:t>
      </w:r>
      <w:r w:rsidRPr="11F3A379" w:rsidR="75A7B218">
        <w:rPr>
          <w:lang w:val="en-US"/>
        </w:rPr>
        <w:t xml:space="preserve"> worth it, but </w:t>
      </w:r>
      <w:r w:rsidRPr="11F3A379" w:rsidR="75A7B218">
        <w:rPr>
          <w:lang w:val="en-US"/>
        </w:rPr>
        <w:t>for</w:t>
      </w:r>
      <w:r w:rsidRPr="11F3A379" w:rsidR="75A7B218">
        <w:rPr>
          <w:lang w:val="en-US"/>
        </w:rPr>
        <w:t xml:space="preserve"> the </w:t>
      </w:r>
      <w:r w:rsidRPr="11F3A379" w:rsidR="75A7B218">
        <w:rPr>
          <w:lang w:val="en-US"/>
        </w:rPr>
        <w:t>short-term</w:t>
      </w:r>
      <w:r w:rsidRPr="11F3A379" w:rsidR="75A7B218">
        <w:rPr>
          <w:lang w:val="en-US"/>
        </w:rPr>
        <w:t xml:space="preserve">, </w:t>
      </w:r>
      <w:r w:rsidRPr="11F3A379" w:rsidR="75A7B218">
        <w:rPr>
          <w:lang w:val="en-US"/>
        </w:rPr>
        <w:t>it’s</w:t>
      </w:r>
      <w:r w:rsidRPr="11F3A379" w:rsidR="75A7B218">
        <w:rPr>
          <w:lang w:val="en-US"/>
        </w:rPr>
        <w:t xml:space="preserve"> a lot of work and can be time-consuming.</w:t>
      </w:r>
    </w:p>
    <w:p w:rsidR="75A7B218" w:rsidP="11F3A379" w:rsidRDefault="75A7B218" w14:paraId="1CE3C1C9" w14:textId="135E317D">
      <w:pPr>
        <w:pStyle w:val="ListParagraph"/>
        <w:numPr>
          <w:ilvl w:val="0"/>
          <w:numId w:val="6"/>
        </w:numPr>
        <w:rPr>
          <w:lang w:val="en-US"/>
        </w:rPr>
      </w:pPr>
      <w:r w:rsidRPr="11F3A379" w:rsidR="75A7B218">
        <w:rPr>
          <w:b w:val="1"/>
          <w:bCs w:val="1"/>
          <w:lang w:val="en-US"/>
        </w:rPr>
        <w:t>Particular Skills</w:t>
      </w:r>
      <w:r w:rsidRPr="11F3A379" w:rsidR="75A7B218">
        <w:rPr>
          <w:b w:val="1"/>
          <w:bCs w:val="1"/>
          <w:lang w:val="en-US"/>
        </w:rPr>
        <w:t>:</w:t>
      </w:r>
      <w:r w:rsidRPr="11F3A379" w:rsidR="75A7B218">
        <w:rPr>
          <w:lang w:val="en-US"/>
        </w:rPr>
        <w:t xml:space="preserve"> Need skilled people to conduct automation testing. Automation test </w:t>
      </w:r>
      <w:r w:rsidRPr="11F3A379" w:rsidR="75A7B218">
        <w:rPr>
          <w:lang w:val="en-US"/>
        </w:rPr>
        <w:t>script-writing</w:t>
      </w:r>
      <w:r w:rsidRPr="11F3A379" w:rsidR="75A7B218">
        <w:rPr>
          <w:lang w:val="en-US"/>
        </w:rPr>
        <w:t xml:space="preserve"> requires a proficient programmer.</w:t>
      </w:r>
    </w:p>
    <w:p w:rsidR="75A7B218" w:rsidP="11F3A379" w:rsidRDefault="75A7B218" w14:paraId="68867246" w14:textId="071FCE51">
      <w:pPr>
        <w:pStyle w:val="ListParagraph"/>
        <w:numPr>
          <w:ilvl w:val="0"/>
          <w:numId w:val="6"/>
        </w:numPr>
        <w:rPr>
          <w:lang w:val="en-US"/>
        </w:rPr>
      </w:pPr>
      <w:r w:rsidRPr="11F3A379" w:rsidR="75A7B218">
        <w:rPr>
          <w:b w:val="1"/>
          <w:bCs w:val="1"/>
          <w:lang w:val="en-US"/>
        </w:rPr>
        <w:t xml:space="preserve">Debugging: </w:t>
      </w:r>
      <w:r w:rsidRPr="11F3A379" w:rsidR="75A7B218">
        <w:rPr>
          <w:lang w:val="en-US"/>
        </w:rPr>
        <w:t>Developers need to make sure that the script is entirely bug-free.</w:t>
      </w:r>
    </w:p>
    <w:p w:rsidR="75A7B218" w:rsidP="11F3A379" w:rsidRDefault="75A7B218" w14:paraId="65D34545" w14:textId="4049BA7E">
      <w:pPr>
        <w:pStyle w:val="ListParagraph"/>
        <w:numPr>
          <w:ilvl w:val="0"/>
          <w:numId w:val="6"/>
        </w:numPr>
        <w:rPr>
          <w:lang w:val="en-US"/>
        </w:rPr>
      </w:pPr>
      <w:r w:rsidRPr="11F3A379" w:rsidR="75A7B218">
        <w:rPr>
          <w:b w:val="1"/>
          <w:bCs w:val="1"/>
          <w:lang w:val="en-US"/>
        </w:rPr>
        <w:t>Maintenance Issues:</w:t>
      </w:r>
      <w:r w:rsidRPr="11F3A379" w:rsidR="75A7B218">
        <w:rPr>
          <w:lang w:val="en-US"/>
        </w:rPr>
        <w:t xml:space="preserve"> The more screens that a test script </w:t>
      </w:r>
      <w:r w:rsidRPr="11F3A379" w:rsidR="75A7B218">
        <w:rPr>
          <w:lang w:val="en-US"/>
        </w:rPr>
        <w:t>contains</w:t>
      </w:r>
      <w:r w:rsidRPr="11F3A379" w:rsidR="75A7B218">
        <w:rPr>
          <w:lang w:val="en-US"/>
        </w:rPr>
        <w:t xml:space="preserve">, the more difficult it is to </w:t>
      </w:r>
      <w:r w:rsidRPr="11F3A379" w:rsidR="75A7B218">
        <w:rPr>
          <w:lang w:val="en-US"/>
        </w:rPr>
        <w:t>maintain</w:t>
      </w:r>
      <w:r w:rsidRPr="11F3A379" w:rsidR="75A7B218">
        <w:rPr>
          <w:lang w:val="en-US"/>
        </w:rPr>
        <w:t xml:space="preserve"> test files.</w:t>
      </w:r>
    </w:p>
    <w:p w:rsidR="1C2BEB9F" w:rsidP="11F3A379" w:rsidRDefault="1C2BEB9F" w14:paraId="0A298347" w14:textId="7C4705EC">
      <w:pPr>
        <w:pStyle w:val="Heading2"/>
        <w:rPr>
          <w:lang w:val="en-US"/>
        </w:rPr>
      </w:pPr>
      <w:r w:rsidRPr="11F3A379" w:rsidR="1C2BEB9F">
        <w:rPr>
          <w:lang w:val="en-US"/>
        </w:rPr>
        <w:t>Manual vs. Automation Testing</w:t>
      </w:r>
    </w:p>
    <w:p w:rsidR="1C2BEB9F" w:rsidP="11F3A379" w:rsidRDefault="1C2BEB9F" w14:paraId="22D25ED1" w14:textId="33D8D5FB">
      <w:pPr>
        <w:pStyle w:val="ListParagraph"/>
        <w:numPr>
          <w:ilvl w:val="0"/>
          <w:numId w:val="7"/>
        </w:numPr>
        <w:rPr>
          <w:lang w:val="en-US"/>
        </w:rPr>
      </w:pPr>
      <w:r w:rsidRPr="11F3A379" w:rsidR="1C2BEB9F">
        <w:rPr>
          <w:b w:val="1"/>
          <w:bCs w:val="1"/>
          <w:lang w:val="en-US"/>
        </w:rPr>
        <w:t>Time Factor:</w:t>
      </w:r>
      <w:r w:rsidRPr="11F3A379" w:rsidR="1C2BEB9F">
        <w:rPr>
          <w:lang w:val="en-US"/>
        </w:rPr>
        <w:t xml:space="preserve"> Automated testing takes less processing time than manual testing.</w:t>
      </w:r>
    </w:p>
    <w:p w:rsidR="2219FAF8" w:rsidP="11F3A379" w:rsidRDefault="2219FAF8" w14:paraId="4ABB916D" w14:textId="0AA12D44">
      <w:pPr>
        <w:pStyle w:val="ListParagraph"/>
        <w:numPr>
          <w:ilvl w:val="0"/>
          <w:numId w:val="7"/>
        </w:numPr>
        <w:rPr>
          <w:lang w:val="en-US"/>
        </w:rPr>
      </w:pPr>
      <w:r w:rsidRPr="11F3A379" w:rsidR="2219FAF8">
        <w:rPr>
          <w:lang w:val="en-US"/>
        </w:rPr>
        <w:t xml:space="preserve">Random Testing: Also called “exploratory testing,” </w:t>
      </w:r>
      <w:r w:rsidRPr="11F3A379" w:rsidR="2219FAF8">
        <w:rPr>
          <w:lang w:val="en-US"/>
        </w:rPr>
        <w:t>it’s</w:t>
      </w:r>
      <w:r w:rsidRPr="11F3A379" w:rsidR="2219FAF8">
        <w:rPr>
          <w:lang w:val="en-US"/>
        </w:rPr>
        <w:t xml:space="preserve"> allowed in manual testing, not in automation.</w:t>
      </w:r>
    </w:p>
    <w:p w:rsidR="2219FAF8" w:rsidP="11F3A379" w:rsidRDefault="2219FAF8" w14:paraId="658E51B4" w14:textId="51612079">
      <w:pPr>
        <w:pStyle w:val="ListParagraph"/>
        <w:numPr>
          <w:ilvl w:val="0"/>
          <w:numId w:val="7"/>
        </w:numPr>
        <w:rPr>
          <w:lang w:val="en-US"/>
        </w:rPr>
      </w:pPr>
      <w:r w:rsidRPr="11F3A379" w:rsidR="2219FAF8">
        <w:rPr>
          <w:b w:val="1"/>
          <w:bCs w:val="1"/>
          <w:lang w:val="en-US"/>
        </w:rPr>
        <w:t xml:space="preserve">Start-up Cost: </w:t>
      </w:r>
      <w:r w:rsidRPr="11F3A379" w:rsidR="2219FAF8">
        <w:rPr>
          <w:lang w:val="en-US"/>
        </w:rPr>
        <w:t>Automated testing demands a higher investment, but the return on the investment (ROI) is higher</w:t>
      </w:r>
      <w:r w:rsidRPr="11F3A379" w:rsidR="2219FAF8">
        <w:rPr>
          <w:lang w:val="en-US"/>
        </w:rPr>
        <w:t xml:space="preserve"> </w:t>
      </w:r>
      <w:r w:rsidRPr="11F3A379" w:rsidR="2219FAF8">
        <w:rPr>
          <w:lang w:val="en-US"/>
        </w:rPr>
        <w:t>in the long ru</w:t>
      </w:r>
      <w:r w:rsidRPr="11F3A379" w:rsidR="2219FAF8">
        <w:rPr>
          <w:lang w:val="en-US"/>
        </w:rPr>
        <w:t>n</w:t>
      </w:r>
      <w:r w:rsidRPr="11F3A379" w:rsidR="2219FAF8">
        <w:rPr>
          <w:lang w:val="en-US"/>
        </w:rPr>
        <w:t>. Manual testing is cheaper, but the value</w:t>
      </w:r>
      <w:r w:rsidRPr="11F3A379" w:rsidR="2219FAF8">
        <w:rPr>
          <w:lang w:val="en-US"/>
        </w:rPr>
        <w:t xml:space="preserve"> </w:t>
      </w:r>
      <w:r w:rsidRPr="11F3A379" w:rsidR="2219FAF8">
        <w:rPr>
          <w:lang w:val="en-US"/>
        </w:rPr>
        <w:t>isn’</w:t>
      </w:r>
      <w:r w:rsidRPr="11F3A379" w:rsidR="2219FAF8">
        <w:rPr>
          <w:lang w:val="en-US"/>
        </w:rPr>
        <w:t>t</w:t>
      </w:r>
      <w:r w:rsidRPr="11F3A379" w:rsidR="2219FAF8">
        <w:rPr>
          <w:lang w:val="en-US"/>
        </w:rPr>
        <w:t xml:space="preserve"> as high.</w:t>
      </w:r>
    </w:p>
    <w:p w:rsidR="2219FAF8" w:rsidP="11F3A379" w:rsidRDefault="2219FAF8" w14:paraId="52CD43DC" w14:textId="2EA3C234">
      <w:pPr>
        <w:pStyle w:val="ListParagraph"/>
        <w:numPr>
          <w:ilvl w:val="0"/>
          <w:numId w:val="7"/>
        </w:numPr>
        <w:rPr>
          <w:lang w:val="en-US"/>
        </w:rPr>
      </w:pPr>
      <w:r w:rsidRPr="11F3A379" w:rsidR="2219FAF8">
        <w:rPr>
          <w:b w:val="1"/>
          <w:bCs w:val="1"/>
          <w:lang w:val="en-US"/>
        </w:rPr>
        <w:t>UI Changes:</w:t>
      </w:r>
      <w:r w:rsidRPr="11F3A379" w:rsidR="2219FAF8">
        <w:rPr>
          <w:lang w:val="en-US"/>
        </w:rPr>
        <w:t xml:space="preserve"> </w:t>
      </w:r>
      <w:r w:rsidRPr="11F3A379" w:rsidR="2219FAF8">
        <w:rPr>
          <w:lang w:val="en-US"/>
        </w:rPr>
        <w:t>Changes</w:t>
      </w:r>
      <w:r w:rsidRPr="11F3A379" w:rsidR="2219FAF8">
        <w:rPr>
          <w:lang w:val="en-US"/>
        </w:rPr>
        <w:t xml:space="preserve"> to the User Interface (UI) require modifications to an automation testing’s scripts, </w:t>
      </w:r>
      <w:r w:rsidRPr="11F3A379" w:rsidR="2219FAF8">
        <w:rPr>
          <w:lang w:val="en-US"/>
        </w:rPr>
        <w:t>whereas</w:t>
      </w:r>
      <w:r w:rsidRPr="11F3A379" w:rsidR="2219FAF8">
        <w:rPr>
          <w:lang w:val="en-US"/>
        </w:rPr>
        <w:t xml:space="preserve"> manual testing works </w:t>
      </w:r>
      <w:r w:rsidRPr="11F3A379" w:rsidR="2219FAF8">
        <w:rPr>
          <w:lang w:val="en-US"/>
        </w:rPr>
        <w:t>just fine</w:t>
      </w:r>
      <w:r w:rsidRPr="11F3A379" w:rsidR="2219FAF8">
        <w:rPr>
          <w:lang w:val="en-US"/>
        </w:rPr>
        <w:t xml:space="preserve"> even with small UI changes in effect.</w:t>
      </w:r>
    </w:p>
    <w:p w:rsidR="68D2E10E" w:rsidP="11F3A379" w:rsidRDefault="68D2E10E" w14:paraId="492B5C6F" w14:textId="3E5F277B">
      <w:pPr>
        <w:pStyle w:val="ListParagraph"/>
        <w:numPr>
          <w:ilvl w:val="0"/>
          <w:numId w:val="7"/>
        </w:numPr>
        <w:rPr>
          <w:lang w:val="en-US"/>
        </w:rPr>
      </w:pPr>
      <w:r w:rsidRPr="11F3A379" w:rsidR="68D2E10E">
        <w:rPr>
          <w:b w:val="1"/>
          <w:bCs w:val="1"/>
          <w:lang w:val="en-US"/>
        </w:rPr>
        <w:t xml:space="preserve">Engagement: </w:t>
      </w:r>
      <w:r w:rsidRPr="11F3A379" w:rsidR="68D2E10E">
        <w:rPr>
          <w:lang w:val="en-US"/>
        </w:rPr>
        <w:t xml:space="preserve">The accuracy </w:t>
      </w:r>
      <w:r w:rsidRPr="11F3A379" w:rsidR="68D2E10E">
        <w:rPr>
          <w:lang w:val="en-US"/>
        </w:rPr>
        <w:t>doesn’t</w:t>
      </w:r>
      <w:r w:rsidRPr="11F3A379" w:rsidR="68D2E10E">
        <w:rPr>
          <w:lang w:val="en-US"/>
        </w:rPr>
        <w:t xml:space="preserve"> suffer due to monotony and boredom on the part of the test. Manual testing’s repetition risks boring the tester, thereby increasing the likelihood of errors.</w:t>
      </w:r>
    </w:p>
    <w:p w:rsidR="40295DA1" w:rsidP="11F3A379" w:rsidRDefault="40295DA1" w14:paraId="27E92DD3" w14:textId="637F710F">
      <w:pPr>
        <w:pStyle w:val="ListParagraph"/>
        <w:numPr>
          <w:ilvl w:val="0"/>
          <w:numId w:val="7"/>
        </w:numPr>
        <w:rPr>
          <w:lang w:val="en-US"/>
        </w:rPr>
      </w:pPr>
      <w:r w:rsidRPr="11F3A379" w:rsidR="40295DA1">
        <w:rPr>
          <w:b w:val="1"/>
          <w:bCs w:val="1"/>
          <w:lang w:val="en-US"/>
        </w:rPr>
        <w:t>Frameworks:</w:t>
      </w:r>
      <w:r w:rsidRPr="11F3A379" w:rsidR="40295DA1">
        <w:rPr>
          <w:lang w:val="en-US"/>
        </w:rPr>
        <w:t xml:space="preserve"> Automation testing uses Selenium and other test automation frameworks such as </w:t>
      </w:r>
      <w:r w:rsidRPr="11F3A379" w:rsidR="40295DA1">
        <w:rPr>
          <w:lang w:val="en-US"/>
        </w:rPr>
        <w:t>Datadrive</w:t>
      </w:r>
      <w:r w:rsidRPr="11F3A379" w:rsidR="40295DA1">
        <w:rPr>
          <w:lang w:val="en-US"/>
        </w:rPr>
        <w:t xml:space="preserve">, Hybrid, and Keyword. Manual testing </w:t>
      </w:r>
      <w:r w:rsidRPr="11F3A379" w:rsidR="40295DA1">
        <w:rPr>
          <w:lang w:val="en-US"/>
        </w:rPr>
        <w:t>doesn’t</w:t>
      </w:r>
      <w:r w:rsidRPr="11F3A379" w:rsidR="40295DA1">
        <w:rPr>
          <w:lang w:val="en-US"/>
        </w:rPr>
        <w:t xml:space="preserve"> use frameworks.</w:t>
      </w:r>
    </w:p>
    <w:p w:rsidR="40295DA1" w:rsidP="11F3A379" w:rsidRDefault="40295DA1" w14:paraId="391EABBF" w14:textId="01B2C5F6">
      <w:pPr>
        <w:pStyle w:val="ListParagraph"/>
        <w:numPr>
          <w:ilvl w:val="0"/>
          <w:numId w:val="7"/>
        </w:numPr>
        <w:rPr>
          <w:lang w:val="en-US"/>
        </w:rPr>
      </w:pPr>
      <w:r w:rsidRPr="11F3A379" w:rsidR="40295DA1">
        <w:rPr>
          <w:b w:val="1"/>
          <w:bCs w:val="1"/>
          <w:lang w:val="en-US"/>
        </w:rPr>
        <w:t xml:space="preserve">The Human </w:t>
      </w:r>
      <w:r w:rsidRPr="11F3A379" w:rsidR="40295DA1">
        <w:rPr>
          <w:b w:val="1"/>
          <w:bCs w:val="1"/>
          <w:lang w:val="en-US"/>
        </w:rPr>
        <w:t>Factor:</w:t>
      </w:r>
      <w:r w:rsidRPr="11F3A379" w:rsidR="40295DA1">
        <w:rPr>
          <w:lang w:val="en-US"/>
        </w:rPr>
        <w:t xml:space="preserve"> Automation</w:t>
      </w:r>
      <w:r w:rsidRPr="11F3A379" w:rsidR="40295DA1">
        <w:rPr>
          <w:lang w:val="en-US"/>
        </w:rPr>
        <w:t xml:space="preserve"> testing has no way of ascertaining user-friendliness or </w:t>
      </w:r>
      <w:r w:rsidRPr="11F3A379" w:rsidR="40295DA1">
        <w:rPr>
          <w:lang w:val="en-US"/>
        </w:rPr>
        <w:t>whether or not</w:t>
      </w:r>
      <w:r w:rsidRPr="11F3A379" w:rsidR="40295DA1">
        <w:rPr>
          <w:lang w:val="en-US"/>
        </w:rPr>
        <w:t xml:space="preserve"> customers are satisfied. Manual testing includes the human observation element, so testers get a better idea of how user-friendly the system is.</w:t>
      </w:r>
    </w:p>
    <w:p w:rsidR="40295DA1" w:rsidP="11F3A379" w:rsidRDefault="40295DA1" w14:paraId="3EBE4041" w14:textId="23B63369">
      <w:pPr>
        <w:pStyle w:val="ListParagraph"/>
        <w:numPr>
          <w:ilvl w:val="0"/>
          <w:numId w:val="7"/>
        </w:numPr>
        <w:rPr>
          <w:lang w:val="en-US"/>
        </w:rPr>
      </w:pPr>
      <w:r w:rsidRPr="11F3A379" w:rsidR="40295DA1">
        <w:rPr>
          <w:b w:val="1"/>
          <w:bCs w:val="1"/>
          <w:lang w:val="en-US"/>
        </w:rPr>
        <w:t>Programming Skills/Knowledge:</w:t>
      </w:r>
      <w:r w:rsidRPr="11F3A379" w:rsidR="40295DA1">
        <w:rPr>
          <w:lang w:val="en-US"/>
        </w:rPr>
        <w:t xml:space="preserve"> Automation testing requires programming knowledge, </w:t>
      </w:r>
      <w:r w:rsidRPr="11F3A379" w:rsidR="40295DA1">
        <w:rPr>
          <w:lang w:val="en-US"/>
        </w:rPr>
        <w:t>whereas</w:t>
      </w:r>
      <w:r w:rsidRPr="11F3A379" w:rsidR="40295DA1">
        <w:rPr>
          <w:lang w:val="en-US"/>
        </w:rPr>
        <w:t xml:space="preserve"> manual testing </w:t>
      </w:r>
      <w:r w:rsidRPr="11F3A379" w:rsidR="40295DA1">
        <w:rPr>
          <w:lang w:val="en-US"/>
        </w:rPr>
        <w:t>doesn’t</w:t>
      </w:r>
      <w:r w:rsidRPr="11F3A379" w:rsidR="40295DA1">
        <w:rPr>
          <w:lang w:val="en-US"/>
        </w:rPr>
        <w:t>.</w:t>
      </w:r>
    </w:p>
    <w:p w:rsidR="40295DA1" w:rsidP="11F3A379" w:rsidRDefault="40295DA1" w14:paraId="6378A420" w14:textId="0372C124">
      <w:pPr>
        <w:pStyle w:val="ListParagraph"/>
        <w:numPr>
          <w:ilvl w:val="0"/>
          <w:numId w:val="7"/>
        </w:numPr>
        <w:rPr>
          <w:lang w:val="en-US"/>
        </w:rPr>
      </w:pPr>
      <w:r w:rsidRPr="11F3A379" w:rsidR="40295DA1">
        <w:rPr>
          <w:b w:val="1"/>
          <w:bCs w:val="1"/>
          <w:lang w:val="en-US"/>
        </w:rPr>
        <w:t>Best Time to Use:</w:t>
      </w:r>
      <w:r w:rsidRPr="11F3A379" w:rsidR="40295DA1">
        <w:rPr>
          <w:lang w:val="en-US"/>
        </w:rPr>
        <w:t xml:space="preserve"> Automation testing works best when there are </w:t>
      </w:r>
      <w:r w:rsidRPr="11F3A379" w:rsidR="40295DA1">
        <w:rPr>
          <w:lang w:val="en-US"/>
        </w:rPr>
        <w:t>a large number of</w:t>
      </w:r>
      <w:r w:rsidRPr="11F3A379" w:rsidR="40295DA1">
        <w:rPr>
          <w:lang w:val="en-US"/>
        </w:rPr>
        <w:t xml:space="preserve"> repeatable functional tests, as </w:t>
      </w:r>
      <w:r w:rsidRPr="11F3A379" w:rsidR="40295DA1">
        <w:rPr>
          <w:lang w:val="en-US"/>
        </w:rPr>
        <w:t>well</w:t>
      </w:r>
      <w:r w:rsidRPr="11F3A379" w:rsidR="40295DA1">
        <w:rPr>
          <w:lang w:val="en-US"/>
        </w:rPr>
        <w:t xml:space="preserve"> for situations calling for load testing, performance testing, and regression testing. Manual testing is better suited for ad hoc, exploratory, and usability testing.</w:t>
      </w:r>
    </w:p>
    <w:p w:rsidR="11F3A379" w:rsidP="11F3A379" w:rsidRDefault="11F3A379" w14:paraId="2F5293D7" w14:textId="31F323E0">
      <w:pPr>
        <w:pStyle w:val="Normal"/>
        <w:rPr>
          <w:lang w:val="en-US"/>
        </w:rPr>
      </w:pPr>
    </w:p>
    <w:p w:rsidR="11F3A379" w:rsidP="11F3A379" w:rsidRDefault="11F3A379" w14:paraId="2972CD18" w14:textId="70B53820">
      <w:pPr>
        <w:pStyle w:val="Normal"/>
        <w:rPr>
          <w:lang w:val="en-US"/>
        </w:rPr>
      </w:pPr>
    </w:p>
    <w:p w:rsidR="5961507C" w:rsidP="11F3A379" w:rsidRDefault="5961507C" w14:paraId="2EF945D1" w14:textId="5EE6AB6B">
      <w:pPr>
        <w:pStyle w:val="Heading1"/>
        <w:rPr>
          <w:lang w:val="en-US"/>
        </w:rPr>
      </w:pPr>
      <w:r w:rsidRPr="11F3A379" w:rsidR="5961507C">
        <w:rPr>
          <w:lang w:val="en-US"/>
        </w:rPr>
        <w:t>What is Regression Testing?</w:t>
      </w:r>
    </w:p>
    <w:p w:rsidR="3A837197" w:rsidP="11F3A379" w:rsidRDefault="3A837197" w14:paraId="67DFEE9D" w14:textId="7CD59802">
      <w:pPr>
        <w:pStyle w:val="ListParagraph"/>
        <w:numPr>
          <w:ilvl w:val="0"/>
          <w:numId w:val="8"/>
        </w:numPr>
        <w:rPr>
          <w:lang w:val="en-US"/>
        </w:rPr>
      </w:pPr>
      <w:r w:rsidRPr="11F3A379" w:rsidR="3A837197">
        <w:rPr>
          <w:b w:val="1"/>
          <w:bCs w:val="1"/>
          <w:lang w:val="en-US"/>
        </w:rPr>
        <w:t>Regression testing</w:t>
      </w:r>
      <w:r w:rsidRPr="11F3A379" w:rsidR="3A837197">
        <w:rPr>
          <w:lang w:val="en-US"/>
        </w:rPr>
        <w:t xml:space="preserve"> is a type of software testing conducted after a code update to ensure that the update introduced no new bugs. This is because new code may bring in new logic that conflicts with the existing code, leading to defects. Usually, QA teams have a series of regression test cases for </w:t>
      </w:r>
      <w:r w:rsidRPr="11F3A379" w:rsidR="3A837197">
        <w:rPr>
          <w:lang w:val="en-US"/>
        </w:rPr>
        <w:t>important features</w:t>
      </w:r>
      <w:r w:rsidRPr="11F3A379" w:rsidR="3A837197">
        <w:rPr>
          <w:lang w:val="en-US"/>
        </w:rPr>
        <w:t xml:space="preserve"> that they will re-execute each time these code changes occur to save time and maximize test efficiency.</w:t>
      </w:r>
    </w:p>
    <w:sectPr w:rsidRPr="00861157" w:rsidR="00861157">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2033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9fb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c14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dc4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f35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fb1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158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6287C02"/>
    <w:multiLevelType w:val="hybridMultilevel"/>
    <w:tmpl w:val="80222160"/>
    <w:lvl w:ilvl="0" w:tplc="E1249F4A">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21806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attachedTemplate r:id="rId1"/>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83"/>
    <w:rsid w:val="00536138"/>
    <w:rsid w:val="00861157"/>
    <w:rsid w:val="00A40583"/>
    <w:rsid w:val="00A453C6"/>
    <w:rsid w:val="00A57714"/>
    <w:rsid w:val="00AA0D31"/>
    <w:rsid w:val="00C8F2E8"/>
    <w:rsid w:val="00C900CA"/>
    <w:rsid w:val="00D642BD"/>
    <w:rsid w:val="00EE6201"/>
    <w:rsid w:val="06A4E3F4"/>
    <w:rsid w:val="08F7CE8A"/>
    <w:rsid w:val="0A2C0329"/>
    <w:rsid w:val="0BBD4038"/>
    <w:rsid w:val="0C162515"/>
    <w:rsid w:val="0D5DEFB3"/>
    <w:rsid w:val="10B307E5"/>
    <w:rsid w:val="117EFBB3"/>
    <w:rsid w:val="11F3A379"/>
    <w:rsid w:val="14D4CB4F"/>
    <w:rsid w:val="17A72FE7"/>
    <w:rsid w:val="1C2BEB9F"/>
    <w:rsid w:val="1D4F90FB"/>
    <w:rsid w:val="1FED64FA"/>
    <w:rsid w:val="20A1453E"/>
    <w:rsid w:val="21BBE052"/>
    <w:rsid w:val="2219FAF8"/>
    <w:rsid w:val="221E36A2"/>
    <w:rsid w:val="2688F49D"/>
    <w:rsid w:val="268AD721"/>
    <w:rsid w:val="274D1C9B"/>
    <w:rsid w:val="2AAE29E3"/>
    <w:rsid w:val="2D83AFC1"/>
    <w:rsid w:val="310C061B"/>
    <w:rsid w:val="3A837197"/>
    <w:rsid w:val="3F64ABC3"/>
    <w:rsid w:val="40295DA1"/>
    <w:rsid w:val="406C0B77"/>
    <w:rsid w:val="44061DEF"/>
    <w:rsid w:val="450EEF08"/>
    <w:rsid w:val="45116588"/>
    <w:rsid w:val="46BA6F8E"/>
    <w:rsid w:val="46D54090"/>
    <w:rsid w:val="4726AE14"/>
    <w:rsid w:val="4A39091C"/>
    <w:rsid w:val="4F7C1478"/>
    <w:rsid w:val="510C78C9"/>
    <w:rsid w:val="51981D92"/>
    <w:rsid w:val="53970884"/>
    <w:rsid w:val="548401F8"/>
    <w:rsid w:val="5961507C"/>
    <w:rsid w:val="59CA6D76"/>
    <w:rsid w:val="5A937FE1"/>
    <w:rsid w:val="5CD44320"/>
    <w:rsid w:val="61456222"/>
    <w:rsid w:val="625536C6"/>
    <w:rsid w:val="645799FA"/>
    <w:rsid w:val="647ED9E1"/>
    <w:rsid w:val="68BD7D45"/>
    <w:rsid w:val="68D2E10E"/>
    <w:rsid w:val="6CFBA346"/>
    <w:rsid w:val="6DC920D1"/>
    <w:rsid w:val="70918379"/>
    <w:rsid w:val="755A2B37"/>
    <w:rsid w:val="75A7B218"/>
    <w:rsid w:val="77A621DB"/>
    <w:rsid w:val="792BA292"/>
    <w:rsid w:val="7E84771A"/>
    <w:rsid w:val="7F9600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03D330"/>
  <w15:chartTrackingRefBased/>
  <w15:docId w15:val="{1A0CE691-846E-7D4F-95F7-CEAA69C3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E620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620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20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E620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EE620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E620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E620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E620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E620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E620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E620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E6201"/>
    <w:rPr>
      <w:rFonts w:eastAsiaTheme="majorEastAsia" w:cstheme="majorBidi"/>
      <w:color w:val="272727" w:themeColor="text1" w:themeTint="D8"/>
    </w:rPr>
  </w:style>
  <w:style w:type="paragraph" w:styleId="Title">
    <w:name w:val="Title"/>
    <w:basedOn w:val="Normal"/>
    <w:next w:val="Normal"/>
    <w:link w:val="TitleChar"/>
    <w:uiPriority w:val="10"/>
    <w:qFormat/>
    <w:rsid w:val="00EE620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E620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E620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E6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201"/>
    <w:pPr>
      <w:spacing w:before="160"/>
      <w:jc w:val="center"/>
    </w:pPr>
    <w:rPr>
      <w:i/>
      <w:iCs/>
      <w:color w:val="404040" w:themeColor="text1" w:themeTint="BF"/>
    </w:rPr>
  </w:style>
  <w:style w:type="character" w:styleId="QuoteChar" w:customStyle="1">
    <w:name w:val="Quote Char"/>
    <w:basedOn w:val="DefaultParagraphFont"/>
    <w:link w:val="Quote"/>
    <w:uiPriority w:val="29"/>
    <w:rsid w:val="00EE6201"/>
    <w:rPr>
      <w:i/>
      <w:iCs/>
      <w:color w:val="404040" w:themeColor="text1" w:themeTint="BF"/>
    </w:rPr>
  </w:style>
  <w:style w:type="paragraph" w:styleId="ListParagraph">
    <w:name w:val="List Paragraph"/>
    <w:basedOn w:val="Normal"/>
    <w:uiPriority w:val="34"/>
    <w:qFormat/>
    <w:rsid w:val="00EE6201"/>
    <w:pPr>
      <w:ind w:left="720"/>
      <w:contextualSpacing/>
    </w:pPr>
  </w:style>
  <w:style w:type="character" w:styleId="IntenseEmphasis">
    <w:name w:val="Intense Emphasis"/>
    <w:basedOn w:val="DefaultParagraphFont"/>
    <w:uiPriority w:val="21"/>
    <w:qFormat/>
    <w:rsid w:val="00EE6201"/>
    <w:rPr>
      <w:i/>
      <w:iCs/>
      <w:color w:val="0F4761" w:themeColor="accent1" w:themeShade="BF"/>
    </w:rPr>
  </w:style>
  <w:style w:type="paragraph" w:styleId="IntenseQuote">
    <w:name w:val="Intense Quote"/>
    <w:basedOn w:val="Normal"/>
    <w:next w:val="Normal"/>
    <w:link w:val="IntenseQuoteChar"/>
    <w:uiPriority w:val="30"/>
    <w:qFormat/>
    <w:rsid w:val="00EE620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E6201"/>
    <w:rPr>
      <w:i/>
      <w:iCs/>
      <w:color w:val="0F4761" w:themeColor="accent1" w:themeShade="BF"/>
    </w:rPr>
  </w:style>
  <w:style w:type="character" w:styleId="IntenseReference">
    <w:name w:val="Intense Reference"/>
    <w:basedOn w:val="DefaultParagraphFont"/>
    <w:uiPriority w:val="32"/>
    <w:qFormat/>
    <w:rsid w:val="00EE62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image" Target="/media/image2.png" Id="Rf4a4753259014712"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eyang/Documents/Work/2024Spring%20Co-op/JUnit_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1AD216DBC139469AC8BB800FF463E1" ma:contentTypeVersion="14" ma:contentTypeDescription="Create a new document." ma:contentTypeScope="" ma:versionID="c2d0544e55d681d996ba3befbcec845d">
  <xsd:schema xmlns:xsd="http://www.w3.org/2001/XMLSchema" xmlns:xs="http://www.w3.org/2001/XMLSchema" xmlns:p="http://schemas.microsoft.com/office/2006/metadata/properties" xmlns:ns2="5155cf36-37dc-425b-83a0-1cfd7d13c6ef" xmlns:ns3="7739d4b4-0ee6-49d4-ae77-81b5ea6e4900" targetNamespace="http://schemas.microsoft.com/office/2006/metadata/properties" ma:root="true" ma:fieldsID="527ea997ddccd1c8bb65cf16e9d6592b" ns2:_="" ns3:_="">
    <xsd:import namespace="5155cf36-37dc-425b-83a0-1cfd7d13c6ef"/>
    <xsd:import namespace="7739d4b4-0ee6-49d4-ae77-81b5ea6e49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5cf36-37dc-425b-83a0-1cfd7d13c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39d4b4-0ee6-49d4-ae77-81b5ea6e49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31f5e26-0ec5-44c7-b898-af51ada20c88}" ma:internalName="TaxCatchAll" ma:showField="CatchAllData" ma:web="7739d4b4-0ee6-49d4-ae77-81b5ea6e49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739d4b4-0ee6-49d4-ae77-81b5ea6e4900" xsi:nil="true"/>
    <lcf76f155ced4ddcb4097134ff3c332f xmlns="5155cf36-37dc-425b-83a0-1cfd7d13c6e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D03BDDF-1DD7-4D02-9E30-C332D2B7A908}"/>
</file>

<file path=customXml/itemProps2.xml><?xml version="1.0" encoding="utf-8"?>
<ds:datastoreItem xmlns:ds="http://schemas.openxmlformats.org/officeDocument/2006/customXml" ds:itemID="{5054EFA4-38E8-4A05-87EA-0D6C491C6318}"/>
</file>

<file path=customXml/itemProps3.xml><?xml version="1.0" encoding="utf-8"?>
<ds:datastoreItem xmlns:ds="http://schemas.openxmlformats.org/officeDocument/2006/customXml" ds:itemID="{7EC6630C-39B6-49C4-ACD6-1D91D6DFBA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JUnit_Notes.dotx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Yang</dc:creator>
  <cp:keywords/>
  <dc:description/>
  <cp:lastModifiedBy>Kate Yang</cp:lastModifiedBy>
  <cp:revision>2</cp:revision>
  <dcterms:created xsi:type="dcterms:W3CDTF">2024-05-21T14:21:00Z</dcterms:created>
  <dcterms:modified xsi:type="dcterms:W3CDTF">2024-05-21T20:07:01Z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0x010100F61AD216DBC139469AC8BB800FF463E1</vt:lpwstr>
  </property>
</Properties>
</file>